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23" w:rsidRPr="00075623" w:rsidRDefault="00075623" w:rsidP="00E86454">
      <w:pPr>
        <w:spacing w:line="240" w:lineRule="auto"/>
        <w:jc w:val="center"/>
        <w:rPr>
          <w:b/>
          <w:sz w:val="32"/>
        </w:rPr>
      </w:pPr>
      <w:r w:rsidRPr="00075623">
        <w:rPr>
          <w:b/>
          <w:sz w:val="32"/>
        </w:rPr>
        <w:t>CMPT 250</w:t>
      </w:r>
    </w:p>
    <w:p w:rsidR="00075623" w:rsidRPr="00075623" w:rsidRDefault="00075623" w:rsidP="00E86454">
      <w:pPr>
        <w:pStyle w:val="NoSpacing"/>
        <w:jc w:val="center"/>
        <w:rPr>
          <w:sz w:val="28"/>
        </w:rPr>
      </w:pPr>
      <w:r w:rsidRPr="00075623">
        <w:rPr>
          <w:sz w:val="28"/>
        </w:rPr>
        <w:t>Assignment 1</w:t>
      </w:r>
    </w:p>
    <w:p w:rsidR="00075623" w:rsidRDefault="00E86454" w:rsidP="00E86454">
      <w:pPr>
        <w:pStyle w:val="NoSpacing"/>
        <w:jc w:val="center"/>
        <w:rPr>
          <w:sz w:val="28"/>
        </w:rPr>
      </w:pPr>
      <w:r>
        <w:rPr>
          <w:sz w:val="28"/>
        </w:rPr>
        <w:t>S</w:t>
      </w:r>
      <w:r w:rsidR="00075623" w:rsidRPr="00075623">
        <w:rPr>
          <w:sz w:val="28"/>
        </w:rPr>
        <w:t>ubmitted</w:t>
      </w:r>
      <w:r w:rsidR="00075623">
        <w:rPr>
          <w:sz w:val="28"/>
        </w:rPr>
        <w:t>: January 30</w:t>
      </w:r>
      <w:r w:rsidR="00075623" w:rsidRPr="00075623">
        <w:rPr>
          <w:sz w:val="28"/>
          <w:vertAlign w:val="superscript"/>
        </w:rPr>
        <w:t>th</w:t>
      </w:r>
      <w:r w:rsidR="00075623">
        <w:rPr>
          <w:sz w:val="28"/>
        </w:rPr>
        <w:t>, 2015</w:t>
      </w:r>
    </w:p>
    <w:p w:rsidR="00075623" w:rsidRDefault="00075623" w:rsidP="00E86454">
      <w:pPr>
        <w:pStyle w:val="NoSpacing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t xml:space="preserve">Keith Leung, 301204551, </w:t>
      </w:r>
      <w:hyperlink r:id="rId6" w:history="1">
        <w:r w:rsidRPr="00061C2D">
          <w:rPr>
            <w:rStyle w:val="Hyperlink"/>
            <w:sz w:val="28"/>
          </w:rPr>
          <w:t>kkl53@sfu.ca</w:t>
        </w:r>
      </w:hyperlink>
    </w:p>
    <w:p w:rsidR="00075623" w:rsidRDefault="00075623" w:rsidP="00E86454">
      <w:pPr>
        <w:pStyle w:val="NoSpacing"/>
        <w:numPr>
          <w:ilvl w:val="0"/>
          <w:numId w:val="1"/>
        </w:numPr>
        <w:jc w:val="center"/>
        <w:rPr>
          <w:sz w:val="28"/>
        </w:rPr>
      </w:pPr>
      <w:r>
        <w:rPr>
          <w:sz w:val="28"/>
        </w:rPr>
        <w:t>Roy Chan</w:t>
      </w:r>
      <w:r w:rsidR="00AE3ACD">
        <w:rPr>
          <w:sz w:val="28"/>
        </w:rPr>
        <w:t xml:space="preserve">, 301202770, </w:t>
      </w:r>
      <w:hyperlink r:id="rId7" w:history="1">
        <w:r w:rsidR="00AE3ACD" w:rsidRPr="00AB4FD5">
          <w:rPr>
            <w:rStyle w:val="Hyperlink"/>
            <w:sz w:val="28"/>
          </w:rPr>
          <w:t>chanroyc@sfu.ca</w:t>
        </w:r>
      </w:hyperlink>
    </w:p>
    <w:p w:rsidR="00075623" w:rsidRDefault="00075623" w:rsidP="00075623">
      <w:pPr>
        <w:pStyle w:val="NoSpacing"/>
        <w:ind w:left="720"/>
        <w:rPr>
          <w:sz w:val="28"/>
        </w:rPr>
      </w:pPr>
    </w:p>
    <w:p w:rsidR="00075623" w:rsidRDefault="00075623" w:rsidP="00075623">
      <w:pPr>
        <w:pStyle w:val="NoSpacing"/>
        <w:ind w:left="720"/>
        <w:rPr>
          <w:sz w:val="28"/>
        </w:rPr>
      </w:pPr>
    </w:p>
    <w:p w:rsidR="00E86454" w:rsidRDefault="00E86454" w:rsidP="00E86454">
      <w:pPr>
        <w:pStyle w:val="NoSpacing"/>
        <w:ind w:left="720"/>
        <w:jc w:val="both"/>
        <w:rPr>
          <w:b/>
          <w:sz w:val="28"/>
        </w:rPr>
      </w:pPr>
    </w:p>
    <w:p w:rsidR="00E86454" w:rsidRDefault="00E86454" w:rsidP="00E86454">
      <w:pPr>
        <w:pStyle w:val="NoSpacing"/>
        <w:ind w:left="720"/>
        <w:jc w:val="center"/>
        <w:rPr>
          <w:b/>
          <w:sz w:val="28"/>
        </w:rPr>
      </w:pPr>
      <w:bookmarkStart w:id="0" w:name="_GoBack"/>
      <w:bookmarkEnd w:id="0"/>
    </w:p>
    <w:p w:rsidR="00075623" w:rsidRDefault="00075623" w:rsidP="00E86454">
      <w:pPr>
        <w:pStyle w:val="NoSpacing"/>
        <w:ind w:left="720"/>
        <w:jc w:val="center"/>
        <w:rPr>
          <w:b/>
          <w:sz w:val="28"/>
        </w:rPr>
      </w:pPr>
      <w:r w:rsidRPr="00E86454">
        <w:rPr>
          <w:b/>
          <w:sz w:val="28"/>
        </w:rPr>
        <w:t>Table of Contents</w:t>
      </w:r>
    </w:p>
    <w:p w:rsidR="00E86454" w:rsidRDefault="00E86454" w:rsidP="00E86454">
      <w:pPr>
        <w:pStyle w:val="NoSpacing"/>
        <w:ind w:left="720"/>
        <w:jc w:val="center"/>
        <w:rPr>
          <w:b/>
          <w:sz w:val="28"/>
        </w:rPr>
      </w:pPr>
    </w:p>
    <w:p w:rsidR="00E86454" w:rsidRPr="00E86454" w:rsidRDefault="00E86454" w:rsidP="00E86454">
      <w:pPr>
        <w:pStyle w:val="NoSpacing"/>
        <w:ind w:left="720"/>
        <w:jc w:val="center"/>
        <w:rPr>
          <w:b/>
          <w:sz w:val="28"/>
        </w:rPr>
      </w:pPr>
    </w:p>
    <w:p w:rsidR="00E86454" w:rsidRDefault="00E86454" w:rsidP="00E86454">
      <w:pPr>
        <w:pStyle w:val="NoSpacing"/>
        <w:ind w:left="1080"/>
        <w:jc w:val="both"/>
        <w:rPr>
          <w:sz w:val="28"/>
        </w:rPr>
      </w:pPr>
    </w:p>
    <w:p w:rsidR="00075623" w:rsidRDefault="00075623" w:rsidP="00E86454">
      <w:pPr>
        <w:pStyle w:val="NoSpacing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Primary documentation file:</w:t>
      </w:r>
    </w:p>
    <w:p w:rsidR="00075623" w:rsidRDefault="00075623" w:rsidP="00E86454">
      <w:pPr>
        <w:pStyle w:val="NoSpacing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Waveform diagram</w:t>
      </w:r>
    </w:p>
    <w:p w:rsidR="00E86454" w:rsidRDefault="00E86454" w:rsidP="00E86454">
      <w:pPr>
        <w:pStyle w:val="NoSpacing"/>
        <w:ind w:left="1800"/>
        <w:jc w:val="both"/>
        <w:rPr>
          <w:sz w:val="28"/>
        </w:rPr>
      </w:pPr>
    </w:p>
    <w:p w:rsidR="00075623" w:rsidRDefault="00075623" w:rsidP="00E86454">
      <w:pPr>
        <w:pStyle w:val="NoSpacing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Schematic File Index (none)</w:t>
      </w:r>
    </w:p>
    <w:p w:rsidR="00E86454" w:rsidRDefault="00E86454" w:rsidP="00E86454">
      <w:pPr>
        <w:pStyle w:val="NoSpacing"/>
        <w:ind w:left="1080"/>
        <w:jc w:val="both"/>
        <w:rPr>
          <w:sz w:val="28"/>
        </w:rPr>
      </w:pPr>
    </w:p>
    <w:p w:rsidR="00075623" w:rsidRDefault="00075623" w:rsidP="00E86454">
      <w:pPr>
        <w:pStyle w:val="NoSpacing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VHDL Source File Index:</w:t>
      </w:r>
    </w:p>
    <w:p w:rsidR="00075623" w:rsidRDefault="00075623" w:rsidP="00E86454">
      <w:pPr>
        <w:pStyle w:val="NoSpacing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MPY8.dwv (Behavioral description of MPY8 for question 1)</w:t>
      </w:r>
    </w:p>
    <w:p w:rsidR="00075623" w:rsidRDefault="00075623" w:rsidP="00E86454">
      <w:pPr>
        <w:pStyle w:val="NoSpacing"/>
        <w:numPr>
          <w:ilvl w:val="1"/>
          <w:numId w:val="2"/>
        </w:numPr>
        <w:jc w:val="both"/>
        <w:rPr>
          <w:sz w:val="28"/>
        </w:rPr>
      </w:pPr>
      <w:r w:rsidRPr="00E86454">
        <w:rPr>
          <w:sz w:val="28"/>
        </w:rPr>
        <w:t>Test_MPY8.dwv (Test bench of MPY8 for question 3)</w:t>
      </w:r>
    </w:p>
    <w:sectPr w:rsidR="0007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242B"/>
    <w:multiLevelType w:val="hybridMultilevel"/>
    <w:tmpl w:val="B0483B0A"/>
    <w:lvl w:ilvl="0" w:tplc="C80C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A6899"/>
    <w:multiLevelType w:val="hybridMultilevel"/>
    <w:tmpl w:val="FC0E5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046"/>
    <w:multiLevelType w:val="hybridMultilevel"/>
    <w:tmpl w:val="6912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23"/>
    <w:rsid w:val="00075623"/>
    <w:rsid w:val="00AE3ACD"/>
    <w:rsid w:val="00E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6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56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6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56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anroyc@sf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l53@sf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20D18AA7.dotm</Template>
  <TotalTime>19</TotalTime>
  <Pages>1</Pages>
  <Words>64</Words>
  <Characters>368</Characters>
  <Application>Microsoft Office Word</Application>
  <DocSecurity>0</DocSecurity>
  <Lines>3</Lines>
  <Paragraphs>1</Paragraphs>
  <ScaleCrop>false</ScaleCrop>
  <Company>School of Computing Science, Simon Fraser University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Leung</dc:creator>
  <cp:lastModifiedBy>Keith Leung</cp:lastModifiedBy>
  <cp:revision>3</cp:revision>
  <dcterms:created xsi:type="dcterms:W3CDTF">2015-01-30T22:33:00Z</dcterms:created>
  <dcterms:modified xsi:type="dcterms:W3CDTF">2015-01-31T02:03:00Z</dcterms:modified>
</cp:coreProperties>
</file>