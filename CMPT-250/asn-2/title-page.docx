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26D" w:rsidRDefault="0019226D" w:rsidP="0019226D">
      <w:pPr>
        <w:spacing w:after="0" w:line="240" w:lineRule="auto"/>
        <w:jc w:val="center"/>
        <w:rPr>
          <w:b/>
          <w:sz w:val="32"/>
          <w:szCs w:val="32"/>
        </w:rPr>
      </w:pPr>
      <w:r w:rsidRPr="0019226D">
        <w:rPr>
          <w:b/>
          <w:sz w:val="32"/>
          <w:szCs w:val="32"/>
        </w:rPr>
        <w:t>CMPT 250</w:t>
      </w:r>
    </w:p>
    <w:p w:rsidR="0019226D" w:rsidRPr="0019226D" w:rsidRDefault="0019226D" w:rsidP="0019226D">
      <w:pPr>
        <w:spacing w:after="0" w:line="240" w:lineRule="auto"/>
        <w:jc w:val="center"/>
        <w:rPr>
          <w:b/>
          <w:sz w:val="32"/>
          <w:szCs w:val="32"/>
        </w:rPr>
      </w:pPr>
    </w:p>
    <w:p w:rsidR="0019226D" w:rsidRPr="0019226D" w:rsidRDefault="0019226D" w:rsidP="0019226D">
      <w:pPr>
        <w:spacing w:after="0" w:line="240" w:lineRule="auto"/>
        <w:jc w:val="center"/>
        <w:rPr>
          <w:b/>
        </w:rPr>
      </w:pPr>
      <w:r w:rsidRPr="0019226D">
        <w:rPr>
          <w:b/>
        </w:rPr>
        <w:t>Assignment 2</w:t>
      </w:r>
    </w:p>
    <w:p w:rsidR="0019226D" w:rsidRDefault="0019226D" w:rsidP="0019226D">
      <w:pPr>
        <w:spacing w:after="0" w:line="240" w:lineRule="auto"/>
        <w:jc w:val="center"/>
      </w:pPr>
      <w:r w:rsidRPr="0019226D">
        <w:rPr>
          <w:b/>
        </w:rPr>
        <w:t>Submitted:</w:t>
      </w:r>
      <w:r>
        <w:t xml:space="preserve"> February 27, 2015</w:t>
      </w:r>
    </w:p>
    <w:p w:rsidR="0019226D" w:rsidRDefault="0019226D" w:rsidP="0019226D">
      <w:pPr>
        <w:spacing w:after="0" w:line="240" w:lineRule="auto"/>
        <w:jc w:val="center"/>
      </w:pPr>
    </w:p>
    <w:p w:rsidR="0019226D" w:rsidRDefault="0019226D" w:rsidP="0019226D">
      <w:pPr>
        <w:pStyle w:val="ListParagraph"/>
        <w:numPr>
          <w:ilvl w:val="0"/>
          <w:numId w:val="1"/>
        </w:numPr>
        <w:spacing w:after="0" w:line="240" w:lineRule="auto"/>
        <w:jc w:val="center"/>
      </w:pPr>
      <w:r>
        <w:t>Roy Chan, 301202770, chanroyc@sfu.ca</w:t>
      </w:r>
    </w:p>
    <w:p w:rsidR="0019226D" w:rsidRDefault="0019226D" w:rsidP="0019226D">
      <w:pPr>
        <w:pStyle w:val="ListParagraph"/>
        <w:numPr>
          <w:ilvl w:val="0"/>
          <w:numId w:val="1"/>
        </w:numPr>
        <w:spacing w:after="0" w:line="240" w:lineRule="auto"/>
        <w:jc w:val="center"/>
      </w:pPr>
      <w:r>
        <w:t>Keith Leung</w:t>
      </w:r>
      <w:r w:rsidR="00E4493B">
        <w:t>,</w:t>
      </w:r>
      <w:r w:rsidR="00EC01F8">
        <w:t xml:space="preserve"> 301204551, kkl53@sfu.ca</w:t>
      </w:r>
      <w:bookmarkStart w:id="0" w:name="_GoBack"/>
      <w:bookmarkEnd w:id="0"/>
    </w:p>
    <w:p w:rsidR="0019226D" w:rsidRDefault="0019226D" w:rsidP="0019226D">
      <w:pPr>
        <w:spacing w:after="0" w:line="240" w:lineRule="auto"/>
        <w:jc w:val="center"/>
      </w:pPr>
    </w:p>
    <w:p w:rsidR="008425CD" w:rsidRDefault="008425CD" w:rsidP="0019226D">
      <w:pPr>
        <w:spacing w:after="0" w:line="240" w:lineRule="auto"/>
        <w:jc w:val="both"/>
        <w:rPr>
          <w:b/>
        </w:rPr>
      </w:pPr>
    </w:p>
    <w:p w:rsidR="0019226D" w:rsidRPr="0019226D" w:rsidRDefault="0019226D" w:rsidP="0019226D">
      <w:pPr>
        <w:spacing w:after="0" w:line="240" w:lineRule="auto"/>
        <w:jc w:val="both"/>
        <w:rPr>
          <w:b/>
        </w:rPr>
      </w:pPr>
      <w:r w:rsidRPr="0019226D">
        <w:rPr>
          <w:b/>
        </w:rPr>
        <w:t>TABLE OF CONTENTS</w:t>
      </w:r>
    </w:p>
    <w:p w:rsidR="0019226D" w:rsidRDefault="0019226D" w:rsidP="0019226D">
      <w:pPr>
        <w:pStyle w:val="ListParagraph"/>
        <w:spacing w:after="0" w:line="240" w:lineRule="auto"/>
        <w:jc w:val="both"/>
      </w:pPr>
    </w:p>
    <w:p w:rsidR="0019226D" w:rsidRDefault="0019226D" w:rsidP="0019226D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Primary Documentation File:</w:t>
      </w:r>
    </w:p>
    <w:p w:rsidR="0019226D" w:rsidRDefault="0019226D" w:rsidP="0019226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Proposed Physical Formats for Instruction Set (Question 1a)</w:t>
      </w:r>
    </w:p>
    <w:p w:rsidR="0019226D" w:rsidRDefault="0019226D" w:rsidP="0019226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Assembly Language Program for Algorithm given (Question 1b)</w:t>
      </w:r>
    </w:p>
    <w:p w:rsidR="0019226D" w:rsidRDefault="0019226D" w:rsidP="0019226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Number of External Memory Accesses for one iteration of the loop (Question 1c)</w:t>
      </w:r>
    </w:p>
    <w:p w:rsidR="0019226D" w:rsidRDefault="0019226D" w:rsidP="0019226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Completed table of Machine Language Program (Question 1d)</w:t>
      </w:r>
    </w:p>
    <w:p w:rsidR="00774435" w:rsidRDefault="00774435" w:rsidP="0019226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CPE Table</w:t>
      </w:r>
    </w:p>
    <w:p w:rsidR="0019226D" w:rsidRDefault="0019226D" w:rsidP="0019226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Waveform Diagram (Question 2)</w:t>
      </w:r>
    </w:p>
    <w:p w:rsidR="0019226D" w:rsidRDefault="0019226D" w:rsidP="0019226D">
      <w:pPr>
        <w:pStyle w:val="ListParagraph"/>
        <w:spacing w:after="0" w:line="240" w:lineRule="auto"/>
        <w:ind w:left="1440"/>
        <w:jc w:val="both"/>
      </w:pPr>
    </w:p>
    <w:p w:rsidR="0019226D" w:rsidRDefault="0019226D" w:rsidP="0019226D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Schematic File Index: (none)</w:t>
      </w:r>
    </w:p>
    <w:p w:rsidR="0019226D" w:rsidRDefault="0019226D" w:rsidP="0019226D">
      <w:pPr>
        <w:pStyle w:val="ListParagraph"/>
        <w:spacing w:after="0" w:line="240" w:lineRule="auto"/>
        <w:ind w:left="1440"/>
        <w:jc w:val="both"/>
      </w:pPr>
    </w:p>
    <w:p w:rsidR="0019226D" w:rsidRDefault="0019226D" w:rsidP="0019226D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VHDL Source File Index:</w:t>
      </w:r>
    </w:p>
    <w:p w:rsidR="0019226D" w:rsidRDefault="0019226D" w:rsidP="0019226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a.dwv</w:t>
      </w:r>
    </w:p>
    <w:p w:rsidR="0019226D" w:rsidRDefault="0019226D" w:rsidP="0019226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alu.dwv</w:t>
      </w:r>
    </w:p>
    <w:p w:rsidR="0019226D" w:rsidRDefault="0019226D" w:rsidP="0019226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rf4.dwv</w:t>
      </w:r>
    </w:p>
    <w:p w:rsidR="0019226D" w:rsidRDefault="0019226D" w:rsidP="0019226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cpe.dwv</w:t>
      </w:r>
    </w:p>
    <w:p w:rsidR="0019226D" w:rsidRDefault="0019226D" w:rsidP="0019226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mux.dwv</w:t>
      </w:r>
    </w:p>
    <w:p w:rsidR="0019226D" w:rsidRDefault="0019226D" w:rsidP="0019226D">
      <w:pPr>
        <w:pStyle w:val="ListParagraph"/>
        <w:numPr>
          <w:ilvl w:val="1"/>
          <w:numId w:val="2"/>
        </w:numPr>
        <w:spacing w:after="0" w:line="240" w:lineRule="auto"/>
        <w:jc w:val="both"/>
      </w:pPr>
      <w:r>
        <w:t>Assignment2.cct</w:t>
      </w:r>
    </w:p>
    <w:p w:rsidR="0019226D" w:rsidRDefault="0019226D" w:rsidP="0019226D">
      <w:pPr>
        <w:spacing w:after="0" w:line="240" w:lineRule="auto"/>
      </w:pPr>
    </w:p>
    <w:sectPr w:rsidR="00192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505DC"/>
    <w:multiLevelType w:val="hybridMultilevel"/>
    <w:tmpl w:val="15304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F6198"/>
    <w:multiLevelType w:val="hybridMultilevel"/>
    <w:tmpl w:val="2E9ED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26D"/>
    <w:rsid w:val="0019226D"/>
    <w:rsid w:val="0026000E"/>
    <w:rsid w:val="00533271"/>
    <w:rsid w:val="00774435"/>
    <w:rsid w:val="008425CD"/>
    <w:rsid w:val="00CB6E11"/>
    <w:rsid w:val="00E4493B"/>
    <w:rsid w:val="00EC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2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F4CA7C7F.dotm</Template>
  <TotalTime>8</TotalTime>
  <Pages>1</Pages>
  <Words>87</Words>
  <Characters>496</Characters>
  <Application>Microsoft Office Word</Application>
  <DocSecurity>0</DocSecurity>
  <Lines>4</Lines>
  <Paragraphs>1</Paragraphs>
  <ScaleCrop>false</ScaleCrop>
  <Company>School of Computing Science, Simon Fraser University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 Chan</dc:creator>
  <cp:lastModifiedBy>Keith Leung</cp:lastModifiedBy>
  <cp:revision>5</cp:revision>
  <dcterms:created xsi:type="dcterms:W3CDTF">2015-02-28T01:55:00Z</dcterms:created>
  <dcterms:modified xsi:type="dcterms:W3CDTF">2015-02-28T06:07:00Z</dcterms:modified>
</cp:coreProperties>
</file>